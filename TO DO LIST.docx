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To Do List:"/>
        <w:tag w:val="To Do List:"/>
        <w:id w:val="19142213"/>
        <w:placeholder>
          <w:docPart w:val="C01FC9469D904132976451DAEB6B0DAA"/>
        </w:placeholder>
        <w:temporary/>
        <w:showingPlcHdr/>
        <w15:appearance w15:val="hidden"/>
      </w:sdtPr>
      <w:sdtEndPr/>
      <w:sdtContent>
        <w:p w14:paraId="089059D7" w14:textId="77777777" w:rsidR="004D28BD" w:rsidRDefault="004D28BD" w:rsidP="002333F6">
          <w:pPr>
            <w:pStyle w:val="Title"/>
          </w:pPr>
          <w:r w:rsidRPr="005F606F">
            <w:t xml:space="preserve">TO </w:t>
          </w:r>
          <w:r w:rsidRPr="002333F6">
            <w:t>DO</w:t>
          </w:r>
          <w:r w:rsidRPr="005F606F">
            <w:t xml:space="preserve"> LIST</w:t>
          </w:r>
        </w:p>
      </w:sdtContent>
    </w:sdt>
    <w:tbl>
      <w:tblPr>
        <w:tblStyle w:val="PlainTable4"/>
        <w:tblW w:w="5000" w:type="pct"/>
        <w:tblLayout w:type="fixed"/>
        <w:tblLook w:val="04A0" w:firstRow="1" w:lastRow="0" w:firstColumn="1" w:lastColumn="0" w:noHBand="0" w:noVBand="1"/>
        <w:tblDescription w:val="Table to enter Priority, Due Date, What to be done, Who will do it, Status, and Notes"/>
      </w:tblPr>
      <w:tblGrid>
        <w:gridCol w:w="1108"/>
        <w:gridCol w:w="1452"/>
        <w:gridCol w:w="3915"/>
        <w:gridCol w:w="1731"/>
        <w:gridCol w:w="1540"/>
        <w:gridCol w:w="971"/>
      </w:tblGrid>
      <w:tr w:rsidR="002C0168" w14:paraId="334E0AF1" w14:textId="77777777" w:rsidTr="00FA2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tcBorders>
              <w:left w:val="single" w:sz="48" w:space="0" w:color="FFFFFF" w:themeColor="background1"/>
              <w:bottom w:val="single" w:sz="24" w:space="0" w:color="auto"/>
            </w:tcBorders>
          </w:tcPr>
          <w:p w14:paraId="24D3521E" w14:textId="77777777" w:rsidR="004D28BD" w:rsidRPr="0064130E" w:rsidRDefault="00673E07" w:rsidP="00DF2AFF">
            <w:pPr>
              <w:pStyle w:val="Heading1"/>
              <w:outlineLvl w:val="0"/>
            </w:pPr>
            <w:sdt>
              <w:sdtPr>
                <w:alias w:val="Priority:"/>
                <w:tag w:val="Priority:"/>
                <w:id w:val="-774625655"/>
                <w:placeholder>
                  <w:docPart w:val="9C7C4E3011C1498998B5A96BABF34857"/>
                </w:placeholder>
                <w:temporary/>
                <w:showingPlcHdr/>
                <w15:appearance w15:val="hidden"/>
              </w:sdtPr>
              <w:sdtEndPr/>
              <w:sdtContent>
                <w:r w:rsidR="00E62050" w:rsidRPr="0064130E">
                  <w:t>Priority</w:t>
                </w:r>
              </w:sdtContent>
            </w:sdt>
          </w:p>
        </w:tc>
        <w:sdt>
          <w:sdtPr>
            <w:alias w:val="Due Date:"/>
            <w:tag w:val="Due Date:"/>
            <w:id w:val="1967542139"/>
            <w:placeholder>
              <w:docPart w:val="35070A1B4EAA4AADB2BE5892B02E5AF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52" w:type="dxa"/>
                <w:tcBorders>
                  <w:bottom w:val="single" w:sz="24" w:space="0" w:color="auto"/>
                </w:tcBorders>
              </w:tcPr>
              <w:p w14:paraId="5A02078A" w14:textId="77777777" w:rsidR="004D28BD" w:rsidRPr="0064130E" w:rsidRDefault="00E62050" w:rsidP="00DF2AFF">
                <w:pPr>
                  <w:pStyle w:val="Heading1"/>
                  <w:outlineLvl w:val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64130E">
                  <w:t>Due Date</w:t>
                </w:r>
              </w:p>
            </w:tc>
          </w:sdtContent>
        </w:sdt>
        <w:sdt>
          <w:sdtPr>
            <w:alias w:val="What:"/>
            <w:tag w:val="What:"/>
            <w:id w:val="1451208373"/>
            <w:placeholder>
              <w:docPart w:val="DD715DFC156E4B95911EB0BAF60CDA1D"/>
            </w:placeholder>
            <w:temporary/>
            <w:showingPlcHdr/>
            <w15:appearance w15:val="hidden"/>
          </w:sdtPr>
          <w:sdtEndPr/>
          <w:sdtContent>
            <w:tc>
              <w:tcPr>
                <w:tcW w:w="3915" w:type="dxa"/>
                <w:tcBorders>
                  <w:bottom w:val="single" w:sz="24" w:space="0" w:color="auto"/>
                </w:tcBorders>
              </w:tcPr>
              <w:p w14:paraId="1AE80D48" w14:textId="77777777" w:rsidR="004D28BD" w:rsidRPr="0064130E" w:rsidRDefault="00E62050" w:rsidP="00DF2AFF">
                <w:pPr>
                  <w:pStyle w:val="Heading1"/>
                  <w:outlineLvl w:val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64130E">
                  <w:t>What</w:t>
                </w:r>
              </w:p>
            </w:tc>
          </w:sdtContent>
        </w:sdt>
        <w:sdt>
          <w:sdtPr>
            <w:alias w:val="Who:"/>
            <w:tag w:val="Who:"/>
            <w:id w:val="2068368276"/>
            <w:placeholder>
              <w:docPart w:val="E3215C750379439381456E87E342ABD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731" w:type="dxa"/>
                <w:tcBorders>
                  <w:bottom w:val="single" w:sz="24" w:space="0" w:color="auto"/>
                </w:tcBorders>
              </w:tcPr>
              <w:p w14:paraId="535235F5" w14:textId="77777777" w:rsidR="004D28BD" w:rsidRPr="0064130E" w:rsidRDefault="00E62050" w:rsidP="00DF2AFF">
                <w:pPr>
                  <w:pStyle w:val="Heading1"/>
                  <w:outlineLvl w:val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64130E">
                  <w:t>Who</w:t>
                </w:r>
              </w:p>
            </w:tc>
          </w:sdtContent>
        </w:sdt>
        <w:sdt>
          <w:sdtPr>
            <w:alias w:val="In Progress:"/>
            <w:tag w:val="In Progress:"/>
            <w:id w:val="-169035174"/>
            <w:placeholder>
              <w:docPart w:val="629DDD470D974AB08986F93D1CB62A1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40" w:type="dxa"/>
                <w:tcBorders>
                  <w:bottom w:val="single" w:sz="24" w:space="0" w:color="auto"/>
                  <w:right w:val="single" w:sz="18" w:space="0" w:color="FFFFFF" w:themeColor="background1"/>
                </w:tcBorders>
              </w:tcPr>
              <w:p w14:paraId="13ECD7B1" w14:textId="77777777" w:rsidR="004D28BD" w:rsidRPr="0064130E" w:rsidRDefault="00E62050" w:rsidP="00DF2AFF">
                <w:pPr>
                  <w:pStyle w:val="Heading1"/>
                  <w:outlineLvl w:val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64130E">
                  <w:t>In Progress</w:t>
                </w:r>
              </w:p>
            </w:tc>
          </w:sdtContent>
        </w:sdt>
        <w:sdt>
          <w:sdtPr>
            <w:alias w:val="Done:"/>
            <w:tag w:val="Done:"/>
            <w:id w:val="-1789886623"/>
            <w:placeholder>
              <w:docPart w:val="8F1E62F5DDB4444694F12D97B1A25676"/>
            </w:placeholder>
            <w:temporary/>
            <w:showingPlcHdr/>
            <w15:appearance w15:val="hidden"/>
          </w:sdtPr>
          <w:sdtEndPr/>
          <w:sdtContent>
            <w:tc>
              <w:tcPr>
                <w:tcW w:w="971" w:type="dxa"/>
                <w:tcBorders>
                  <w:left w:val="single" w:sz="18" w:space="0" w:color="FFFFFF" w:themeColor="background1"/>
                  <w:bottom w:val="single" w:sz="24" w:space="0" w:color="BF8F00" w:themeColor="accent4" w:themeShade="BF"/>
                  <w:right w:val="single" w:sz="18" w:space="0" w:color="FFFFFF" w:themeColor="background1"/>
                </w:tcBorders>
                <w:shd w:val="clear" w:color="auto" w:fill="FFC000" w:themeFill="accent4"/>
              </w:tcPr>
              <w:p w14:paraId="001B530F" w14:textId="77777777" w:rsidR="004D28BD" w:rsidRPr="0064130E" w:rsidRDefault="00E62050" w:rsidP="00DF2AFF">
                <w:pPr>
                  <w:pStyle w:val="Heading2"/>
                  <w:outlineLvl w:val="1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64130E">
                  <w:t>Done</w:t>
                </w:r>
              </w:p>
            </w:tc>
          </w:sdtContent>
        </w:sdt>
      </w:tr>
      <w:tr w:rsidR="00FA290F" w14:paraId="3D4B8657" w14:textId="77777777" w:rsidTr="00FA2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tcBorders>
              <w:top w:val="single" w:sz="24" w:space="0" w:color="auto"/>
              <w:left w:val="single" w:sz="48" w:space="0" w:color="FFFFFF" w:themeColor="background1"/>
            </w:tcBorders>
          </w:tcPr>
          <w:p w14:paraId="540684A3" w14:textId="77777777" w:rsidR="00FA290F" w:rsidRDefault="00FA290F" w:rsidP="00FA290F"/>
        </w:tc>
        <w:tc>
          <w:tcPr>
            <w:tcW w:w="1452" w:type="dxa"/>
            <w:tcBorders>
              <w:top w:val="single" w:sz="24" w:space="0" w:color="auto"/>
            </w:tcBorders>
          </w:tcPr>
          <w:p w14:paraId="3AAED812" w14:textId="77777777" w:rsidR="00FA290F" w:rsidRDefault="00EE3CB8" w:rsidP="00FA2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Aug-23</w:t>
            </w:r>
          </w:p>
          <w:p w14:paraId="191B3536" w14:textId="576AE3B7" w:rsidR="00EE3CB8" w:rsidRDefault="00EE3CB8" w:rsidP="00FA2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5" w:type="dxa"/>
            <w:tcBorders>
              <w:top w:val="single" w:sz="24" w:space="0" w:color="auto"/>
            </w:tcBorders>
          </w:tcPr>
          <w:p w14:paraId="79E4F627" w14:textId="77777777" w:rsidR="00FA290F" w:rsidRPr="00ED55E8" w:rsidRDefault="00FA290F" w:rsidP="00FA290F">
            <w:pPr>
              <w:numPr>
                <w:ilvl w:val="0"/>
                <w:numId w:val="11"/>
              </w:numPr>
              <w:ind w:left="540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D55E8">
              <w:rPr>
                <w:rFonts w:ascii="Calibri" w:eastAsia="Times New Roman" w:hAnsi="Calibri" w:cs="Calibri"/>
              </w:rPr>
              <w:t>Reading an excel File</w:t>
            </w:r>
          </w:p>
          <w:p w14:paraId="43D523D8" w14:textId="77777777" w:rsidR="00FA290F" w:rsidRDefault="00FA290F" w:rsidP="00FA290F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1" w:type="dxa"/>
            <w:tcBorders>
              <w:top w:val="single" w:sz="24" w:space="0" w:color="auto"/>
            </w:tcBorders>
          </w:tcPr>
          <w:p w14:paraId="62CCFD64" w14:textId="77777777" w:rsidR="00FA290F" w:rsidRDefault="00FA290F" w:rsidP="00FA2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0" w:type="dxa"/>
            <w:tcBorders>
              <w:top w:val="single" w:sz="24" w:space="0" w:color="auto"/>
              <w:right w:val="single" w:sz="18" w:space="0" w:color="FFFFFF" w:themeColor="background1"/>
            </w:tcBorders>
          </w:tcPr>
          <w:p w14:paraId="6D21E30E" w14:textId="0CDAC10B" w:rsidR="00FA290F" w:rsidRDefault="00FA290F" w:rsidP="00FA2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1" w:type="dxa"/>
            <w:tcBorders>
              <w:top w:val="single" w:sz="24" w:space="0" w:color="BF8F00" w:themeColor="accent4" w:themeShade="BF"/>
              <w:left w:val="single" w:sz="18" w:space="0" w:color="FFFFFF" w:themeColor="background1"/>
              <w:right w:val="single" w:sz="18" w:space="0" w:color="FFFFFF" w:themeColor="background1"/>
            </w:tcBorders>
            <w:shd w:val="clear" w:color="auto" w:fill="FFE599" w:themeFill="accent4" w:themeFillTint="66"/>
          </w:tcPr>
          <w:p w14:paraId="48108858" w14:textId="70B4738D" w:rsidR="00FA290F" w:rsidRDefault="00FA290F" w:rsidP="00FA2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4B09">
              <w:t>Done</w:t>
            </w:r>
          </w:p>
        </w:tc>
      </w:tr>
      <w:tr w:rsidR="00EE3CB8" w14:paraId="11F8F1C4" w14:textId="77777777" w:rsidTr="00FA290F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tcBorders>
              <w:left w:val="single" w:sz="48" w:space="0" w:color="FFFFFF" w:themeColor="background1"/>
            </w:tcBorders>
          </w:tcPr>
          <w:p w14:paraId="156D8070" w14:textId="77777777" w:rsidR="00EE3CB8" w:rsidRDefault="00EE3CB8" w:rsidP="00EE3CB8"/>
        </w:tc>
        <w:tc>
          <w:tcPr>
            <w:tcW w:w="1452" w:type="dxa"/>
          </w:tcPr>
          <w:p w14:paraId="24E51172" w14:textId="275B494F" w:rsidR="00EE3CB8" w:rsidRDefault="00EE3CB8" w:rsidP="00EE3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83F">
              <w:t>Aug-23</w:t>
            </w:r>
          </w:p>
        </w:tc>
        <w:tc>
          <w:tcPr>
            <w:tcW w:w="3915" w:type="dxa"/>
          </w:tcPr>
          <w:p w14:paraId="351FF5D2" w14:textId="77777777" w:rsidR="00EE3CB8" w:rsidRPr="00ED55E8" w:rsidRDefault="00EE3CB8" w:rsidP="00EE3CB8">
            <w:pPr>
              <w:numPr>
                <w:ilvl w:val="0"/>
                <w:numId w:val="11"/>
              </w:numPr>
              <w:ind w:left="54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D55E8">
              <w:rPr>
                <w:rFonts w:ascii="Calibri" w:eastAsia="Times New Roman" w:hAnsi="Calibri" w:cs="Calibri"/>
              </w:rPr>
              <w:t xml:space="preserve">Reading general descriptive stats of the given data using. </w:t>
            </w:r>
            <w:proofErr w:type="gramStart"/>
            <w:r w:rsidRPr="00ED55E8">
              <w:rPr>
                <w:rFonts w:ascii="Calibri" w:eastAsia="Times New Roman" w:hAnsi="Calibri" w:cs="Calibri"/>
              </w:rPr>
              <w:t>Describe(</w:t>
            </w:r>
            <w:proofErr w:type="gramEnd"/>
            <w:r w:rsidRPr="00ED55E8">
              <w:rPr>
                <w:rFonts w:ascii="Calibri" w:eastAsia="Times New Roman" w:hAnsi="Calibri" w:cs="Calibri"/>
              </w:rPr>
              <w:t>), head(), tail() functions</w:t>
            </w:r>
          </w:p>
          <w:p w14:paraId="02DB0435" w14:textId="77777777" w:rsidR="00EE3CB8" w:rsidRDefault="00EE3CB8" w:rsidP="00EE3CB8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1" w:type="dxa"/>
          </w:tcPr>
          <w:p w14:paraId="273D04CD" w14:textId="77777777" w:rsidR="00EE3CB8" w:rsidRDefault="00EE3CB8" w:rsidP="00EE3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0" w:type="dxa"/>
            <w:tcBorders>
              <w:right w:val="single" w:sz="18" w:space="0" w:color="FFFFFF" w:themeColor="background1"/>
            </w:tcBorders>
          </w:tcPr>
          <w:p w14:paraId="6AEDF202" w14:textId="43334E00" w:rsidR="00EE3CB8" w:rsidRDefault="00EE3CB8" w:rsidP="00EE3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1" w:type="dxa"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shd w:val="clear" w:color="auto" w:fill="FFE599" w:themeFill="accent4" w:themeFillTint="66"/>
          </w:tcPr>
          <w:p w14:paraId="456A16C9" w14:textId="55C1EC9F" w:rsidR="00EE3CB8" w:rsidRDefault="00EE3CB8" w:rsidP="00EE3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4B09">
              <w:t>Done</w:t>
            </w:r>
          </w:p>
        </w:tc>
      </w:tr>
      <w:tr w:rsidR="00EE3CB8" w14:paraId="616062AE" w14:textId="77777777" w:rsidTr="00FA2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tcBorders>
              <w:left w:val="single" w:sz="48" w:space="0" w:color="FFFFFF" w:themeColor="background1"/>
            </w:tcBorders>
          </w:tcPr>
          <w:p w14:paraId="165FB064" w14:textId="77777777" w:rsidR="00EE3CB8" w:rsidRDefault="00EE3CB8" w:rsidP="00EE3CB8"/>
        </w:tc>
        <w:tc>
          <w:tcPr>
            <w:tcW w:w="1452" w:type="dxa"/>
          </w:tcPr>
          <w:p w14:paraId="6FFEAB0A" w14:textId="741818FD" w:rsidR="00EE3CB8" w:rsidRDefault="00EE3CB8" w:rsidP="00EE3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83F">
              <w:t>Aug-23</w:t>
            </w:r>
          </w:p>
        </w:tc>
        <w:tc>
          <w:tcPr>
            <w:tcW w:w="3915" w:type="dxa"/>
          </w:tcPr>
          <w:p w14:paraId="2B756B0B" w14:textId="77777777" w:rsidR="00EE3CB8" w:rsidRPr="00ED55E8" w:rsidRDefault="00EE3CB8" w:rsidP="00EE3CB8">
            <w:pPr>
              <w:numPr>
                <w:ilvl w:val="0"/>
                <w:numId w:val="11"/>
              </w:numPr>
              <w:ind w:left="540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D55E8">
              <w:rPr>
                <w:rFonts w:ascii="Calibri" w:eastAsia="Times New Roman" w:hAnsi="Calibri" w:cs="Calibri"/>
              </w:rPr>
              <w:t>Identifying Missing values</w:t>
            </w:r>
          </w:p>
          <w:p w14:paraId="17F4A01D" w14:textId="77777777" w:rsidR="00EE3CB8" w:rsidRDefault="00EE3CB8" w:rsidP="00EE3CB8">
            <w:pPr>
              <w:ind w:left="1080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1" w:type="dxa"/>
          </w:tcPr>
          <w:p w14:paraId="1EAF2738" w14:textId="77777777" w:rsidR="00EE3CB8" w:rsidRDefault="00EE3CB8" w:rsidP="00EE3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0" w:type="dxa"/>
          </w:tcPr>
          <w:p w14:paraId="4080490A" w14:textId="5E74A1F6" w:rsidR="00EE3CB8" w:rsidRDefault="00EE3CB8" w:rsidP="00EE3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In- progress</w:t>
            </w:r>
          </w:p>
        </w:tc>
        <w:tc>
          <w:tcPr>
            <w:tcW w:w="971" w:type="dxa"/>
            <w:tcBorders>
              <w:right w:val="single" w:sz="18" w:space="0" w:color="FFFFFF" w:themeColor="background1"/>
            </w:tcBorders>
            <w:shd w:val="clear" w:color="auto" w:fill="FFE599" w:themeFill="accent4" w:themeFillTint="66"/>
          </w:tcPr>
          <w:p w14:paraId="147ED93B" w14:textId="77777777" w:rsidR="00EE3CB8" w:rsidRDefault="00EE3CB8" w:rsidP="00EE3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3CB8" w14:paraId="24C7AAC5" w14:textId="77777777" w:rsidTr="00FA290F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tcBorders>
              <w:left w:val="single" w:sz="48" w:space="0" w:color="FFFFFF" w:themeColor="background1"/>
            </w:tcBorders>
          </w:tcPr>
          <w:p w14:paraId="49B69A88" w14:textId="77777777" w:rsidR="00EE3CB8" w:rsidRDefault="00EE3CB8" w:rsidP="00EE3CB8"/>
        </w:tc>
        <w:tc>
          <w:tcPr>
            <w:tcW w:w="1452" w:type="dxa"/>
          </w:tcPr>
          <w:p w14:paraId="7D532DC4" w14:textId="5B839D94" w:rsidR="00EE3CB8" w:rsidRDefault="00EE3CB8" w:rsidP="00EE3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83F">
              <w:t>Aug-23</w:t>
            </w:r>
          </w:p>
        </w:tc>
        <w:tc>
          <w:tcPr>
            <w:tcW w:w="3915" w:type="dxa"/>
          </w:tcPr>
          <w:p w14:paraId="7B0FBAA6" w14:textId="4A845CCA" w:rsidR="00EE3CB8" w:rsidRDefault="00EE3CB8" w:rsidP="00EE3CB8">
            <w:pPr>
              <w:numPr>
                <w:ilvl w:val="0"/>
                <w:numId w:val="11"/>
              </w:numPr>
              <w:ind w:left="54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5E8">
              <w:rPr>
                <w:rFonts w:ascii="Calibri" w:eastAsia="Times New Roman" w:hAnsi="Calibri" w:cs="Calibri"/>
              </w:rPr>
              <w:t>Filling up missing values</w:t>
            </w:r>
          </w:p>
        </w:tc>
        <w:tc>
          <w:tcPr>
            <w:tcW w:w="1731" w:type="dxa"/>
          </w:tcPr>
          <w:p w14:paraId="25787BA6" w14:textId="77777777" w:rsidR="00EE3CB8" w:rsidRDefault="00EE3CB8" w:rsidP="00EE3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0" w:type="dxa"/>
          </w:tcPr>
          <w:p w14:paraId="1A2C6733" w14:textId="77777777" w:rsidR="00EE3CB8" w:rsidRDefault="00EE3CB8" w:rsidP="00EE3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1" w:type="dxa"/>
            <w:tcBorders>
              <w:right w:val="single" w:sz="18" w:space="0" w:color="FFFFFF" w:themeColor="background1"/>
            </w:tcBorders>
            <w:shd w:val="clear" w:color="auto" w:fill="FFE599" w:themeFill="accent4" w:themeFillTint="66"/>
          </w:tcPr>
          <w:p w14:paraId="347FC57A" w14:textId="77777777" w:rsidR="00EE3CB8" w:rsidRDefault="00EE3CB8" w:rsidP="00EE3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3CB8" w14:paraId="4D459F1F" w14:textId="77777777" w:rsidTr="00FA2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tcBorders>
              <w:left w:val="single" w:sz="48" w:space="0" w:color="FFFFFF" w:themeColor="background1"/>
            </w:tcBorders>
          </w:tcPr>
          <w:p w14:paraId="1AEF0C0E" w14:textId="77777777" w:rsidR="00EE3CB8" w:rsidRDefault="00EE3CB8" w:rsidP="00EE3CB8"/>
        </w:tc>
        <w:tc>
          <w:tcPr>
            <w:tcW w:w="1452" w:type="dxa"/>
          </w:tcPr>
          <w:p w14:paraId="5FAE294F" w14:textId="63411C24" w:rsidR="00EE3CB8" w:rsidRDefault="00EE3CB8" w:rsidP="00EE3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83F">
              <w:t>Aug-23</w:t>
            </w:r>
          </w:p>
        </w:tc>
        <w:tc>
          <w:tcPr>
            <w:tcW w:w="3915" w:type="dxa"/>
          </w:tcPr>
          <w:p w14:paraId="3B3C361B" w14:textId="77777777" w:rsidR="00EE3CB8" w:rsidRPr="00ED55E8" w:rsidRDefault="00EE3CB8" w:rsidP="00EE3CB8">
            <w:pPr>
              <w:ind w:left="540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</w:p>
          <w:p w14:paraId="3773ACB1" w14:textId="5650C59E" w:rsidR="00EE3CB8" w:rsidRDefault="00EE3CB8" w:rsidP="00EE3CB8">
            <w:pPr>
              <w:numPr>
                <w:ilvl w:val="0"/>
                <w:numId w:val="11"/>
              </w:numPr>
              <w:ind w:left="540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55E8">
              <w:rPr>
                <w:rFonts w:ascii="Calibri" w:eastAsia="Times New Roman" w:hAnsi="Calibri" w:cs="Calibri"/>
              </w:rPr>
              <w:t>Dropping rows of missing values</w:t>
            </w:r>
          </w:p>
        </w:tc>
        <w:tc>
          <w:tcPr>
            <w:tcW w:w="1731" w:type="dxa"/>
          </w:tcPr>
          <w:p w14:paraId="6BB4D8D7" w14:textId="77777777" w:rsidR="00EE3CB8" w:rsidRDefault="00EE3CB8" w:rsidP="00EE3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0" w:type="dxa"/>
          </w:tcPr>
          <w:p w14:paraId="13EFA871" w14:textId="77777777" w:rsidR="00EE3CB8" w:rsidRDefault="00EE3CB8" w:rsidP="00EE3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1" w:type="dxa"/>
            <w:tcBorders>
              <w:right w:val="single" w:sz="18" w:space="0" w:color="FFFFFF" w:themeColor="background1"/>
            </w:tcBorders>
            <w:shd w:val="clear" w:color="auto" w:fill="FFE599" w:themeFill="accent4" w:themeFillTint="66"/>
          </w:tcPr>
          <w:p w14:paraId="6C1DC619" w14:textId="77777777" w:rsidR="00EE3CB8" w:rsidRDefault="00EE3CB8" w:rsidP="00EE3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3CB8" w14:paraId="75025986" w14:textId="77777777" w:rsidTr="00FA290F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tcBorders>
              <w:left w:val="single" w:sz="48" w:space="0" w:color="FFFFFF" w:themeColor="background1"/>
            </w:tcBorders>
          </w:tcPr>
          <w:p w14:paraId="02F653CA" w14:textId="77777777" w:rsidR="00EE3CB8" w:rsidRDefault="00EE3CB8" w:rsidP="00EE3CB8"/>
        </w:tc>
        <w:tc>
          <w:tcPr>
            <w:tcW w:w="1452" w:type="dxa"/>
          </w:tcPr>
          <w:p w14:paraId="3EF91299" w14:textId="53E18810" w:rsidR="00EE3CB8" w:rsidRDefault="00EE3CB8" w:rsidP="00EE3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83F">
              <w:t>Aug-23</w:t>
            </w:r>
          </w:p>
        </w:tc>
        <w:tc>
          <w:tcPr>
            <w:tcW w:w="3915" w:type="dxa"/>
          </w:tcPr>
          <w:p w14:paraId="744B437C" w14:textId="6FA19FE9" w:rsidR="00EE3CB8" w:rsidRPr="00ED55E8" w:rsidRDefault="00EE3CB8" w:rsidP="00EE3CB8">
            <w:pPr>
              <w:numPr>
                <w:ilvl w:val="0"/>
                <w:numId w:val="11"/>
              </w:numPr>
              <w:ind w:left="54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D55E8">
              <w:rPr>
                <w:rFonts w:ascii="Calibri" w:eastAsia="Times New Roman" w:hAnsi="Calibri" w:cs="Calibri"/>
              </w:rPr>
              <w:t>Interpolation way to handle missing values</w:t>
            </w:r>
          </w:p>
        </w:tc>
        <w:tc>
          <w:tcPr>
            <w:tcW w:w="1731" w:type="dxa"/>
          </w:tcPr>
          <w:p w14:paraId="0668DCF8" w14:textId="77777777" w:rsidR="00EE3CB8" w:rsidRDefault="00EE3CB8" w:rsidP="00EE3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0" w:type="dxa"/>
          </w:tcPr>
          <w:p w14:paraId="7FF1BF60" w14:textId="77777777" w:rsidR="00EE3CB8" w:rsidRDefault="00EE3CB8" w:rsidP="00EE3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1" w:type="dxa"/>
            <w:tcBorders>
              <w:right w:val="single" w:sz="18" w:space="0" w:color="FFFFFF" w:themeColor="background1"/>
            </w:tcBorders>
            <w:shd w:val="clear" w:color="auto" w:fill="FFE599" w:themeFill="accent4" w:themeFillTint="66"/>
          </w:tcPr>
          <w:p w14:paraId="7847C94C" w14:textId="77777777" w:rsidR="00EE3CB8" w:rsidRDefault="00EE3CB8" w:rsidP="00EE3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3CB8" w14:paraId="3FA5D85E" w14:textId="77777777" w:rsidTr="00FA2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tcBorders>
              <w:left w:val="single" w:sz="48" w:space="0" w:color="FFFFFF" w:themeColor="background1"/>
            </w:tcBorders>
          </w:tcPr>
          <w:p w14:paraId="76315FB0" w14:textId="77777777" w:rsidR="00EE3CB8" w:rsidRDefault="00EE3CB8" w:rsidP="00EE3CB8"/>
        </w:tc>
        <w:tc>
          <w:tcPr>
            <w:tcW w:w="1452" w:type="dxa"/>
          </w:tcPr>
          <w:p w14:paraId="5F30E66F" w14:textId="0E2DB8BD" w:rsidR="00EE3CB8" w:rsidRDefault="00EE3CB8" w:rsidP="00EE3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83F">
              <w:t>Aug-23</w:t>
            </w:r>
          </w:p>
        </w:tc>
        <w:tc>
          <w:tcPr>
            <w:tcW w:w="3915" w:type="dxa"/>
          </w:tcPr>
          <w:p w14:paraId="268090C7" w14:textId="77777777" w:rsidR="00EE3CB8" w:rsidRPr="00ED55E8" w:rsidRDefault="00EE3CB8" w:rsidP="00EE3CB8">
            <w:pPr>
              <w:numPr>
                <w:ilvl w:val="0"/>
                <w:numId w:val="11"/>
              </w:numPr>
              <w:ind w:left="540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D55E8">
              <w:rPr>
                <w:rFonts w:ascii="Calibri" w:eastAsia="Times New Roman" w:hAnsi="Calibri" w:cs="Calibri"/>
              </w:rPr>
              <w:t>Outliers</w:t>
            </w:r>
          </w:p>
          <w:p w14:paraId="72052822" w14:textId="77777777" w:rsidR="00EE3CB8" w:rsidRDefault="00EE3CB8" w:rsidP="00EE3CB8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1" w:type="dxa"/>
          </w:tcPr>
          <w:p w14:paraId="4AE18B33" w14:textId="77777777" w:rsidR="00EE3CB8" w:rsidRDefault="00EE3CB8" w:rsidP="00EE3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0" w:type="dxa"/>
          </w:tcPr>
          <w:p w14:paraId="49A5FE44" w14:textId="77777777" w:rsidR="00EE3CB8" w:rsidRDefault="00EE3CB8" w:rsidP="00EE3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1" w:type="dxa"/>
            <w:tcBorders>
              <w:right w:val="single" w:sz="18" w:space="0" w:color="FFFFFF" w:themeColor="background1"/>
            </w:tcBorders>
            <w:shd w:val="clear" w:color="auto" w:fill="FFE599" w:themeFill="accent4" w:themeFillTint="66"/>
          </w:tcPr>
          <w:p w14:paraId="00184F46" w14:textId="77777777" w:rsidR="00EE3CB8" w:rsidRDefault="00EE3CB8" w:rsidP="00EE3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3CB8" w14:paraId="1F6F4C04" w14:textId="77777777" w:rsidTr="00FA290F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tcBorders>
              <w:left w:val="single" w:sz="48" w:space="0" w:color="FFFFFF" w:themeColor="background1"/>
            </w:tcBorders>
          </w:tcPr>
          <w:p w14:paraId="586A60DF" w14:textId="77777777" w:rsidR="00EE3CB8" w:rsidRDefault="00EE3CB8" w:rsidP="00EE3CB8"/>
        </w:tc>
        <w:tc>
          <w:tcPr>
            <w:tcW w:w="1452" w:type="dxa"/>
          </w:tcPr>
          <w:p w14:paraId="04132082" w14:textId="0B14E5DB" w:rsidR="00EE3CB8" w:rsidRDefault="00EE3CB8" w:rsidP="00EE3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83F">
              <w:t>Aug-23</w:t>
            </w:r>
          </w:p>
        </w:tc>
        <w:tc>
          <w:tcPr>
            <w:tcW w:w="3915" w:type="dxa"/>
          </w:tcPr>
          <w:p w14:paraId="6CD2D85E" w14:textId="1C167195" w:rsidR="00EE3CB8" w:rsidRPr="00ED55E8" w:rsidRDefault="00EE3CB8" w:rsidP="00EE3CB8">
            <w:pPr>
              <w:numPr>
                <w:ilvl w:val="0"/>
                <w:numId w:val="11"/>
              </w:numPr>
              <w:ind w:left="54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gramStart"/>
            <w:r w:rsidRPr="00ED55E8">
              <w:rPr>
                <w:rFonts w:ascii="Calibri" w:eastAsia="Times New Roman" w:hAnsi="Calibri" w:cs="Calibri"/>
              </w:rPr>
              <w:t>Feature  Engineering</w:t>
            </w:r>
            <w:proofErr w:type="gramEnd"/>
          </w:p>
        </w:tc>
        <w:tc>
          <w:tcPr>
            <w:tcW w:w="1731" w:type="dxa"/>
          </w:tcPr>
          <w:p w14:paraId="6FC37060" w14:textId="77777777" w:rsidR="00EE3CB8" w:rsidRDefault="00EE3CB8" w:rsidP="00EE3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0" w:type="dxa"/>
          </w:tcPr>
          <w:p w14:paraId="37BB182C" w14:textId="77777777" w:rsidR="00EE3CB8" w:rsidRDefault="00EE3CB8" w:rsidP="00EE3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1" w:type="dxa"/>
            <w:tcBorders>
              <w:right w:val="single" w:sz="18" w:space="0" w:color="FFFFFF" w:themeColor="background1"/>
            </w:tcBorders>
            <w:shd w:val="clear" w:color="auto" w:fill="FFE599" w:themeFill="accent4" w:themeFillTint="66"/>
          </w:tcPr>
          <w:p w14:paraId="1F9B2F38" w14:textId="77777777" w:rsidR="00EE3CB8" w:rsidRDefault="00EE3CB8" w:rsidP="00EE3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3CB8" w14:paraId="2EB7CB83" w14:textId="77777777" w:rsidTr="00FA2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tcBorders>
              <w:left w:val="single" w:sz="48" w:space="0" w:color="FFFFFF" w:themeColor="background1"/>
            </w:tcBorders>
          </w:tcPr>
          <w:p w14:paraId="0BC3F2AC" w14:textId="77777777" w:rsidR="00EE3CB8" w:rsidRDefault="00EE3CB8" w:rsidP="00EE3CB8"/>
        </w:tc>
        <w:tc>
          <w:tcPr>
            <w:tcW w:w="1452" w:type="dxa"/>
          </w:tcPr>
          <w:p w14:paraId="77417351" w14:textId="3BC2C911" w:rsidR="00EE3CB8" w:rsidRDefault="00EE3CB8" w:rsidP="00EE3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83F">
              <w:t>Aug-23</w:t>
            </w:r>
          </w:p>
        </w:tc>
        <w:tc>
          <w:tcPr>
            <w:tcW w:w="3915" w:type="dxa"/>
          </w:tcPr>
          <w:p w14:paraId="241033B4" w14:textId="77777777" w:rsidR="00EE3CB8" w:rsidRPr="00ED55E8" w:rsidRDefault="00EE3CB8" w:rsidP="00EE3CB8">
            <w:pPr>
              <w:numPr>
                <w:ilvl w:val="0"/>
                <w:numId w:val="11"/>
              </w:numPr>
              <w:ind w:left="540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D55E8">
              <w:rPr>
                <w:rFonts w:ascii="Calibri" w:eastAsia="Times New Roman" w:hAnsi="Calibri" w:cs="Calibri"/>
              </w:rPr>
              <w:t>Correlation Identification using</w:t>
            </w:r>
          </w:p>
          <w:p w14:paraId="1C9C3A50" w14:textId="77777777" w:rsidR="00EE3CB8" w:rsidRPr="00ED55E8" w:rsidRDefault="00EE3CB8" w:rsidP="00EE3CB8">
            <w:pPr>
              <w:numPr>
                <w:ilvl w:val="1"/>
                <w:numId w:val="12"/>
              </w:numPr>
              <w:ind w:left="1080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D55E8">
              <w:rPr>
                <w:rFonts w:ascii="Calibri" w:eastAsia="Times New Roman" w:hAnsi="Calibri" w:cs="Calibri"/>
              </w:rPr>
              <w:t>Matplotlib</w:t>
            </w:r>
          </w:p>
          <w:p w14:paraId="3075D233" w14:textId="77777777" w:rsidR="00EE3CB8" w:rsidRPr="00ED55E8" w:rsidRDefault="00EE3CB8" w:rsidP="00EE3CB8">
            <w:pPr>
              <w:numPr>
                <w:ilvl w:val="1"/>
                <w:numId w:val="12"/>
              </w:numPr>
              <w:ind w:left="1080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D55E8">
              <w:rPr>
                <w:rFonts w:ascii="Calibri" w:eastAsia="Times New Roman" w:hAnsi="Calibri" w:cs="Calibri"/>
              </w:rPr>
              <w:t>Bokeh</w:t>
            </w:r>
          </w:p>
          <w:p w14:paraId="330DBEC7" w14:textId="77777777" w:rsidR="00EE3CB8" w:rsidRPr="00ED55E8" w:rsidRDefault="00EE3CB8" w:rsidP="00EE3CB8">
            <w:pPr>
              <w:numPr>
                <w:ilvl w:val="1"/>
                <w:numId w:val="12"/>
              </w:numPr>
              <w:ind w:left="1080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ED55E8">
              <w:rPr>
                <w:rFonts w:ascii="Calibri" w:eastAsia="Times New Roman" w:hAnsi="Calibri" w:cs="Calibri"/>
              </w:rPr>
              <w:t>Pandas</w:t>
            </w:r>
          </w:p>
          <w:p w14:paraId="24F1EB87" w14:textId="77777777" w:rsidR="00EE3CB8" w:rsidRDefault="00EE3CB8" w:rsidP="00EE3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1" w:type="dxa"/>
          </w:tcPr>
          <w:p w14:paraId="6FE572AE" w14:textId="77777777" w:rsidR="00EE3CB8" w:rsidRDefault="00EE3CB8" w:rsidP="00EE3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0" w:type="dxa"/>
          </w:tcPr>
          <w:p w14:paraId="506D78D8" w14:textId="77777777" w:rsidR="00EE3CB8" w:rsidRDefault="00EE3CB8" w:rsidP="00EE3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1" w:type="dxa"/>
            <w:tcBorders>
              <w:right w:val="single" w:sz="18" w:space="0" w:color="FFFFFF" w:themeColor="background1"/>
            </w:tcBorders>
            <w:shd w:val="clear" w:color="auto" w:fill="FFE599" w:themeFill="accent4" w:themeFillTint="66"/>
          </w:tcPr>
          <w:p w14:paraId="12C1C539" w14:textId="77777777" w:rsidR="00EE3CB8" w:rsidRDefault="00EE3CB8" w:rsidP="00EE3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28BD" w14:paraId="28739408" w14:textId="77777777" w:rsidTr="00FA290F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tcBorders>
              <w:left w:val="single" w:sz="48" w:space="0" w:color="FFFFFF" w:themeColor="background1"/>
            </w:tcBorders>
          </w:tcPr>
          <w:p w14:paraId="5C073615" w14:textId="77777777" w:rsidR="004D28BD" w:rsidRDefault="004D28BD" w:rsidP="004D28BD"/>
        </w:tc>
        <w:tc>
          <w:tcPr>
            <w:tcW w:w="1452" w:type="dxa"/>
          </w:tcPr>
          <w:p w14:paraId="1BB2A723" w14:textId="77777777" w:rsidR="004D28BD" w:rsidRDefault="004D28BD" w:rsidP="004D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5" w:type="dxa"/>
          </w:tcPr>
          <w:p w14:paraId="2FC2A595" w14:textId="77777777" w:rsidR="004D28BD" w:rsidRDefault="004D28BD" w:rsidP="004D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1" w:type="dxa"/>
          </w:tcPr>
          <w:p w14:paraId="595723FD" w14:textId="77777777" w:rsidR="004D28BD" w:rsidRDefault="004D28BD" w:rsidP="004D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0" w:type="dxa"/>
          </w:tcPr>
          <w:p w14:paraId="7F0C7919" w14:textId="77777777" w:rsidR="004D28BD" w:rsidRDefault="004D28BD" w:rsidP="004D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1" w:type="dxa"/>
            <w:tcBorders>
              <w:right w:val="single" w:sz="18" w:space="0" w:color="FFFFFF" w:themeColor="background1"/>
            </w:tcBorders>
            <w:shd w:val="clear" w:color="auto" w:fill="FFE599" w:themeFill="accent4" w:themeFillTint="66"/>
          </w:tcPr>
          <w:p w14:paraId="1C8EAC45" w14:textId="77777777" w:rsidR="004D28BD" w:rsidRDefault="004D28BD" w:rsidP="004D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33F6" w14:paraId="28158956" w14:textId="77777777" w:rsidTr="00FA2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tcBorders>
              <w:left w:val="single" w:sz="48" w:space="0" w:color="FFFFFF" w:themeColor="background1"/>
            </w:tcBorders>
          </w:tcPr>
          <w:p w14:paraId="7502BCE3" w14:textId="77777777" w:rsidR="004D28BD" w:rsidRDefault="004D28BD" w:rsidP="004D28BD"/>
        </w:tc>
        <w:tc>
          <w:tcPr>
            <w:tcW w:w="1452" w:type="dxa"/>
          </w:tcPr>
          <w:p w14:paraId="05154355" w14:textId="77777777" w:rsidR="004D28BD" w:rsidRDefault="004D28BD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5" w:type="dxa"/>
          </w:tcPr>
          <w:p w14:paraId="1BC4D8E4" w14:textId="77777777" w:rsidR="004D28BD" w:rsidRDefault="004D28BD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1" w:type="dxa"/>
          </w:tcPr>
          <w:p w14:paraId="69C16177" w14:textId="77777777" w:rsidR="004D28BD" w:rsidRDefault="004D28BD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0" w:type="dxa"/>
          </w:tcPr>
          <w:p w14:paraId="3AC50CBD" w14:textId="77777777" w:rsidR="004D28BD" w:rsidRDefault="004D28BD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1" w:type="dxa"/>
            <w:tcBorders>
              <w:right w:val="single" w:sz="18" w:space="0" w:color="FFFFFF" w:themeColor="background1"/>
            </w:tcBorders>
            <w:shd w:val="clear" w:color="auto" w:fill="FFE599" w:themeFill="accent4" w:themeFillTint="66"/>
          </w:tcPr>
          <w:p w14:paraId="348687D3" w14:textId="77777777" w:rsidR="004D28BD" w:rsidRDefault="004D28BD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28BD" w14:paraId="130E88BF" w14:textId="77777777" w:rsidTr="00FA290F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tcBorders>
              <w:left w:val="single" w:sz="48" w:space="0" w:color="FFFFFF" w:themeColor="background1"/>
            </w:tcBorders>
          </w:tcPr>
          <w:p w14:paraId="5D42805B" w14:textId="77777777" w:rsidR="004D28BD" w:rsidRDefault="004D28BD" w:rsidP="004D28BD"/>
        </w:tc>
        <w:tc>
          <w:tcPr>
            <w:tcW w:w="1452" w:type="dxa"/>
          </w:tcPr>
          <w:p w14:paraId="5B431446" w14:textId="77777777" w:rsidR="004D28BD" w:rsidRDefault="004D28BD" w:rsidP="004D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5" w:type="dxa"/>
          </w:tcPr>
          <w:p w14:paraId="376DACE1" w14:textId="77777777" w:rsidR="004D28BD" w:rsidRDefault="004D28BD" w:rsidP="004D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1" w:type="dxa"/>
          </w:tcPr>
          <w:p w14:paraId="058DF95A" w14:textId="77777777" w:rsidR="004D28BD" w:rsidRDefault="004D28BD" w:rsidP="004D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0" w:type="dxa"/>
          </w:tcPr>
          <w:p w14:paraId="32A39B5B" w14:textId="77777777" w:rsidR="004D28BD" w:rsidRDefault="004D28BD" w:rsidP="004D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1" w:type="dxa"/>
            <w:tcBorders>
              <w:right w:val="single" w:sz="18" w:space="0" w:color="FFFFFF" w:themeColor="background1"/>
            </w:tcBorders>
            <w:shd w:val="clear" w:color="auto" w:fill="FFE599" w:themeFill="accent4" w:themeFillTint="66"/>
          </w:tcPr>
          <w:p w14:paraId="498BCB99" w14:textId="77777777" w:rsidR="004D28BD" w:rsidRDefault="004D28BD" w:rsidP="004D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33F6" w14:paraId="7E8558C0" w14:textId="77777777" w:rsidTr="00FA2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tcBorders>
              <w:left w:val="single" w:sz="48" w:space="0" w:color="FFFFFF" w:themeColor="background1"/>
            </w:tcBorders>
          </w:tcPr>
          <w:p w14:paraId="2FA0CAE6" w14:textId="77777777" w:rsidR="004D28BD" w:rsidRDefault="004D28BD" w:rsidP="004D28BD"/>
        </w:tc>
        <w:tc>
          <w:tcPr>
            <w:tcW w:w="1452" w:type="dxa"/>
          </w:tcPr>
          <w:p w14:paraId="4694A648" w14:textId="77777777" w:rsidR="004D28BD" w:rsidRDefault="004D28BD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5" w:type="dxa"/>
          </w:tcPr>
          <w:p w14:paraId="4FBBF1FF" w14:textId="77777777" w:rsidR="004D28BD" w:rsidRDefault="004D28BD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1" w:type="dxa"/>
          </w:tcPr>
          <w:p w14:paraId="783F954E" w14:textId="77777777" w:rsidR="004D28BD" w:rsidRDefault="004D28BD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0" w:type="dxa"/>
          </w:tcPr>
          <w:p w14:paraId="3A4FD117" w14:textId="77777777" w:rsidR="004D28BD" w:rsidRDefault="004D28BD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1" w:type="dxa"/>
            <w:tcBorders>
              <w:right w:val="single" w:sz="18" w:space="0" w:color="FFFFFF" w:themeColor="background1"/>
            </w:tcBorders>
            <w:shd w:val="clear" w:color="auto" w:fill="FFE599" w:themeFill="accent4" w:themeFillTint="66"/>
          </w:tcPr>
          <w:p w14:paraId="23152DA8" w14:textId="77777777" w:rsidR="004D28BD" w:rsidRDefault="004D28BD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28BD" w14:paraId="778BF2E8" w14:textId="77777777" w:rsidTr="00FA290F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tcBorders>
              <w:left w:val="single" w:sz="48" w:space="0" w:color="FFFFFF" w:themeColor="background1"/>
            </w:tcBorders>
          </w:tcPr>
          <w:p w14:paraId="5CAAABF8" w14:textId="77777777" w:rsidR="004D28BD" w:rsidRDefault="004D28BD" w:rsidP="004D28BD"/>
        </w:tc>
        <w:tc>
          <w:tcPr>
            <w:tcW w:w="1452" w:type="dxa"/>
          </w:tcPr>
          <w:p w14:paraId="1A942A6E" w14:textId="77777777" w:rsidR="004D28BD" w:rsidRDefault="004D28BD" w:rsidP="004D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5" w:type="dxa"/>
          </w:tcPr>
          <w:p w14:paraId="412C6F90" w14:textId="77777777" w:rsidR="004D28BD" w:rsidRDefault="004D28BD" w:rsidP="004D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1" w:type="dxa"/>
          </w:tcPr>
          <w:p w14:paraId="60C0CA97" w14:textId="77777777" w:rsidR="004D28BD" w:rsidRDefault="004D28BD" w:rsidP="004D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0" w:type="dxa"/>
          </w:tcPr>
          <w:p w14:paraId="5F28F68B" w14:textId="77777777" w:rsidR="004D28BD" w:rsidRDefault="004D28BD" w:rsidP="004D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1" w:type="dxa"/>
            <w:tcBorders>
              <w:right w:val="single" w:sz="18" w:space="0" w:color="FFFFFF" w:themeColor="background1"/>
            </w:tcBorders>
            <w:shd w:val="clear" w:color="auto" w:fill="FFE599" w:themeFill="accent4" w:themeFillTint="66"/>
          </w:tcPr>
          <w:p w14:paraId="41871DB8" w14:textId="77777777" w:rsidR="004D28BD" w:rsidRDefault="004D28BD" w:rsidP="004D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33F6" w14:paraId="26E45A42" w14:textId="77777777" w:rsidTr="00FA2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tcBorders>
              <w:left w:val="single" w:sz="48" w:space="0" w:color="FFFFFF" w:themeColor="background1"/>
            </w:tcBorders>
          </w:tcPr>
          <w:p w14:paraId="4EF2B108" w14:textId="77777777" w:rsidR="004D28BD" w:rsidRDefault="004D28BD" w:rsidP="004D28BD"/>
        </w:tc>
        <w:tc>
          <w:tcPr>
            <w:tcW w:w="1452" w:type="dxa"/>
          </w:tcPr>
          <w:p w14:paraId="4F7E5865" w14:textId="77777777" w:rsidR="004D28BD" w:rsidRDefault="004D28BD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5" w:type="dxa"/>
          </w:tcPr>
          <w:p w14:paraId="3D120863" w14:textId="77777777" w:rsidR="004D28BD" w:rsidRDefault="004D28BD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1" w:type="dxa"/>
          </w:tcPr>
          <w:p w14:paraId="77D894CE" w14:textId="77777777" w:rsidR="004D28BD" w:rsidRDefault="004D28BD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0" w:type="dxa"/>
          </w:tcPr>
          <w:p w14:paraId="4AD190AE" w14:textId="77777777" w:rsidR="004D28BD" w:rsidRDefault="004D28BD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1" w:type="dxa"/>
            <w:tcBorders>
              <w:right w:val="single" w:sz="18" w:space="0" w:color="FFFFFF" w:themeColor="background1"/>
            </w:tcBorders>
            <w:shd w:val="clear" w:color="auto" w:fill="FFE599" w:themeFill="accent4" w:themeFillTint="66"/>
          </w:tcPr>
          <w:p w14:paraId="64A84823" w14:textId="77777777" w:rsidR="004D28BD" w:rsidRDefault="004D28BD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28BD" w14:paraId="1195FBAF" w14:textId="77777777" w:rsidTr="00FA290F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tcBorders>
              <w:left w:val="single" w:sz="48" w:space="0" w:color="FFFFFF" w:themeColor="background1"/>
            </w:tcBorders>
          </w:tcPr>
          <w:p w14:paraId="21674CE7" w14:textId="77777777" w:rsidR="004D28BD" w:rsidRDefault="004D28BD" w:rsidP="004D28BD"/>
        </w:tc>
        <w:tc>
          <w:tcPr>
            <w:tcW w:w="1452" w:type="dxa"/>
          </w:tcPr>
          <w:p w14:paraId="12FDF2DE" w14:textId="77777777" w:rsidR="004D28BD" w:rsidRDefault="004D28BD" w:rsidP="004D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5" w:type="dxa"/>
          </w:tcPr>
          <w:p w14:paraId="335AE3EC" w14:textId="77777777" w:rsidR="004D28BD" w:rsidRDefault="004D28BD" w:rsidP="004D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1" w:type="dxa"/>
          </w:tcPr>
          <w:p w14:paraId="40E6B431" w14:textId="77777777" w:rsidR="004D28BD" w:rsidRDefault="004D28BD" w:rsidP="004D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0" w:type="dxa"/>
          </w:tcPr>
          <w:p w14:paraId="6D9BA55F" w14:textId="77777777" w:rsidR="004D28BD" w:rsidRDefault="004D28BD" w:rsidP="004D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1" w:type="dxa"/>
            <w:tcBorders>
              <w:right w:val="single" w:sz="18" w:space="0" w:color="FFFFFF" w:themeColor="background1"/>
            </w:tcBorders>
            <w:shd w:val="clear" w:color="auto" w:fill="FFE599" w:themeFill="accent4" w:themeFillTint="66"/>
          </w:tcPr>
          <w:p w14:paraId="07242B18" w14:textId="77777777" w:rsidR="004D28BD" w:rsidRDefault="004D28BD" w:rsidP="004D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33F6" w14:paraId="2B498197" w14:textId="77777777" w:rsidTr="00FA2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tcBorders>
              <w:left w:val="single" w:sz="48" w:space="0" w:color="FFFFFF" w:themeColor="background1"/>
            </w:tcBorders>
          </w:tcPr>
          <w:p w14:paraId="41E51262" w14:textId="77777777" w:rsidR="004D28BD" w:rsidRDefault="004D28BD" w:rsidP="004D28BD"/>
        </w:tc>
        <w:tc>
          <w:tcPr>
            <w:tcW w:w="1452" w:type="dxa"/>
          </w:tcPr>
          <w:p w14:paraId="0BFF2115" w14:textId="77777777" w:rsidR="004D28BD" w:rsidRDefault="004D28BD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5" w:type="dxa"/>
          </w:tcPr>
          <w:p w14:paraId="55A4D02F" w14:textId="77777777" w:rsidR="004D28BD" w:rsidRDefault="004D28BD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1" w:type="dxa"/>
          </w:tcPr>
          <w:p w14:paraId="2ED385B3" w14:textId="77777777" w:rsidR="004D28BD" w:rsidRDefault="004D28BD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0" w:type="dxa"/>
          </w:tcPr>
          <w:p w14:paraId="03BCE9B7" w14:textId="77777777" w:rsidR="004D28BD" w:rsidRDefault="004D28BD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1" w:type="dxa"/>
            <w:tcBorders>
              <w:right w:val="single" w:sz="18" w:space="0" w:color="FFFFFF" w:themeColor="background1"/>
            </w:tcBorders>
            <w:shd w:val="clear" w:color="auto" w:fill="FFE599" w:themeFill="accent4" w:themeFillTint="66"/>
          </w:tcPr>
          <w:p w14:paraId="015EC21D" w14:textId="77777777" w:rsidR="004D28BD" w:rsidRDefault="004D28BD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28BD" w14:paraId="1B7D5A89" w14:textId="77777777" w:rsidTr="00FA290F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tcBorders>
              <w:left w:val="single" w:sz="48" w:space="0" w:color="FFFFFF" w:themeColor="background1"/>
            </w:tcBorders>
          </w:tcPr>
          <w:p w14:paraId="3DFD5A65" w14:textId="77777777" w:rsidR="004D28BD" w:rsidRDefault="004D28BD" w:rsidP="004D28BD"/>
        </w:tc>
        <w:tc>
          <w:tcPr>
            <w:tcW w:w="1452" w:type="dxa"/>
          </w:tcPr>
          <w:p w14:paraId="3B81A02F" w14:textId="77777777" w:rsidR="004D28BD" w:rsidRDefault="004D28BD" w:rsidP="004D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5" w:type="dxa"/>
          </w:tcPr>
          <w:p w14:paraId="76EAF1CE" w14:textId="77777777" w:rsidR="004D28BD" w:rsidRDefault="004D28BD" w:rsidP="004D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1" w:type="dxa"/>
          </w:tcPr>
          <w:p w14:paraId="2E4B57A9" w14:textId="77777777" w:rsidR="004D28BD" w:rsidRDefault="004D28BD" w:rsidP="004D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0" w:type="dxa"/>
          </w:tcPr>
          <w:p w14:paraId="1B6EB08F" w14:textId="77777777" w:rsidR="004D28BD" w:rsidRDefault="004D28BD" w:rsidP="004D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1" w:type="dxa"/>
            <w:tcBorders>
              <w:right w:val="single" w:sz="18" w:space="0" w:color="FFFFFF" w:themeColor="background1"/>
            </w:tcBorders>
            <w:shd w:val="clear" w:color="auto" w:fill="FFE599" w:themeFill="accent4" w:themeFillTint="66"/>
          </w:tcPr>
          <w:p w14:paraId="00782057" w14:textId="77777777" w:rsidR="004D28BD" w:rsidRDefault="004D28BD" w:rsidP="004D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33F6" w14:paraId="23AD01F3" w14:textId="77777777" w:rsidTr="00FA2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tcBorders>
              <w:left w:val="single" w:sz="48" w:space="0" w:color="FFFFFF" w:themeColor="background1"/>
            </w:tcBorders>
          </w:tcPr>
          <w:p w14:paraId="330704B3" w14:textId="77777777" w:rsidR="004D28BD" w:rsidRDefault="004D28BD" w:rsidP="004D28BD"/>
        </w:tc>
        <w:tc>
          <w:tcPr>
            <w:tcW w:w="1452" w:type="dxa"/>
          </w:tcPr>
          <w:p w14:paraId="2F4C1E95" w14:textId="77777777" w:rsidR="004D28BD" w:rsidRDefault="004D28BD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5" w:type="dxa"/>
          </w:tcPr>
          <w:p w14:paraId="163E0A45" w14:textId="77777777" w:rsidR="004D28BD" w:rsidRDefault="004D28BD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1" w:type="dxa"/>
          </w:tcPr>
          <w:p w14:paraId="651CA383" w14:textId="77777777" w:rsidR="004D28BD" w:rsidRDefault="004D28BD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0" w:type="dxa"/>
          </w:tcPr>
          <w:p w14:paraId="16B9C1C1" w14:textId="77777777" w:rsidR="004D28BD" w:rsidRDefault="004D28BD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1" w:type="dxa"/>
            <w:tcBorders>
              <w:right w:val="single" w:sz="18" w:space="0" w:color="FFFFFF" w:themeColor="background1"/>
            </w:tcBorders>
            <w:shd w:val="clear" w:color="auto" w:fill="FFE599" w:themeFill="accent4" w:themeFillTint="66"/>
          </w:tcPr>
          <w:p w14:paraId="6F4ACD25" w14:textId="77777777" w:rsidR="004D28BD" w:rsidRDefault="004D28BD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28BD" w14:paraId="57F0E8DD" w14:textId="77777777" w:rsidTr="00FA290F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tcBorders>
              <w:left w:val="single" w:sz="48" w:space="0" w:color="FFFFFF" w:themeColor="background1"/>
            </w:tcBorders>
          </w:tcPr>
          <w:p w14:paraId="3F308458" w14:textId="77777777" w:rsidR="004D28BD" w:rsidRDefault="004D28BD" w:rsidP="004D28BD"/>
        </w:tc>
        <w:tc>
          <w:tcPr>
            <w:tcW w:w="1452" w:type="dxa"/>
          </w:tcPr>
          <w:p w14:paraId="4351FF3B" w14:textId="77777777" w:rsidR="004D28BD" w:rsidRDefault="004D28BD" w:rsidP="004D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5" w:type="dxa"/>
          </w:tcPr>
          <w:p w14:paraId="3BB95D6A" w14:textId="77777777" w:rsidR="004D28BD" w:rsidRDefault="004D28BD" w:rsidP="004D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1" w:type="dxa"/>
          </w:tcPr>
          <w:p w14:paraId="51418353" w14:textId="77777777" w:rsidR="004D28BD" w:rsidRDefault="004D28BD" w:rsidP="004D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0" w:type="dxa"/>
          </w:tcPr>
          <w:p w14:paraId="5957DC7F" w14:textId="77777777" w:rsidR="004D28BD" w:rsidRDefault="004D28BD" w:rsidP="004D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1" w:type="dxa"/>
            <w:tcBorders>
              <w:right w:val="single" w:sz="18" w:space="0" w:color="FFFFFF" w:themeColor="background1"/>
            </w:tcBorders>
            <w:shd w:val="clear" w:color="auto" w:fill="FFE599" w:themeFill="accent4" w:themeFillTint="66"/>
          </w:tcPr>
          <w:p w14:paraId="1AB2C9B5" w14:textId="77777777" w:rsidR="004D28BD" w:rsidRDefault="004D28BD" w:rsidP="004D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33F6" w14:paraId="0B84142E" w14:textId="77777777" w:rsidTr="00FA2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tcBorders>
              <w:left w:val="single" w:sz="48" w:space="0" w:color="FFFFFF" w:themeColor="background1"/>
            </w:tcBorders>
          </w:tcPr>
          <w:p w14:paraId="50224465" w14:textId="77777777" w:rsidR="004D28BD" w:rsidRDefault="004D28BD" w:rsidP="004D28BD"/>
        </w:tc>
        <w:tc>
          <w:tcPr>
            <w:tcW w:w="1452" w:type="dxa"/>
          </w:tcPr>
          <w:p w14:paraId="4DA6B5ED" w14:textId="77777777" w:rsidR="004D28BD" w:rsidRDefault="004D28BD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5" w:type="dxa"/>
          </w:tcPr>
          <w:p w14:paraId="0F9E19C5" w14:textId="77777777" w:rsidR="004D28BD" w:rsidRDefault="004D28BD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1" w:type="dxa"/>
          </w:tcPr>
          <w:p w14:paraId="3F4F57C8" w14:textId="77777777" w:rsidR="004D28BD" w:rsidRDefault="004D28BD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0" w:type="dxa"/>
          </w:tcPr>
          <w:p w14:paraId="61E77CDB" w14:textId="77777777" w:rsidR="004D28BD" w:rsidRDefault="004D28BD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1" w:type="dxa"/>
            <w:tcBorders>
              <w:right w:val="single" w:sz="18" w:space="0" w:color="FFFFFF" w:themeColor="background1"/>
            </w:tcBorders>
            <w:shd w:val="clear" w:color="auto" w:fill="FFE599" w:themeFill="accent4" w:themeFillTint="66"/>
          </w:tcPr>
          <w:p w14:paraId="08ADB84D" w14:textId="77777777" w:rsidR="004D28BD" w:rsidRDefault="004D28BD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28BD" w14:paraId="36DCD118" w14:textId="77777777" w:rsidTr="00FA290F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tcBorders>
              <w:left w:val="single" w:sz="48" w:space="0" w:color="FFFFFF" w:themeColor="background1"/>
            </w:tcBorders>
          </w:tcPr>
          <w:p w14:paraId="6506D0A5" w14:textId="77777777" w:rsidR="004D28BD" w:rsidRDefault="004D28BD" w:rsidP="004D28BD"/>
        </w:tc>
        <w:tc>
          <w:tcPr>
            <w:tcW w:w="1452" w:type="dxa"/>
          </w:tcPr>
          <w:p w14:paraId="517F4306" w14:textId="77777777" w:rsidR="004D28BD" w:rsidRDefault="004D28BD" w:rsidP="004D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5" w:type="dxa"/>
          </w:tcPr>
          <w:p w14:paraId="1A3B2B67" w14:textId="77777777" w:rsidR="004D28BD" w:rsidRDefault="004D28BD" w:rsidP="004D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1" w:type="dxa"/>
          </w:tcPr>
          <w:p w14:paraId="6AFCC94F" w14:textId="77777777" w:rsidR="004D28BD" w:rsidRDefault="004D28BD" w:rsidP="004D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0" w:type="dxa"/>
          </w:tcPr>
          <w:p w14:paraId="7EC3D30E" w14:textId="77777777" w:rsidR="004D28BD" w:rsidRDefault="004D28BD" w:rsidP="004D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1" w:type="dxa"/>
            <w:tcBorders>
              <w:right w:val="single" w:sz="18" w:space="0" w:color="FFFFFF" w:themeColor="background1"/>
            </w:tcBorders>
            <w:shd w:val="clear" w:color="auto" w:fill="FFE599" w:themeFill="accent4" w:themeFillTint="66"/>
          </w:tcPr>
          <w:p w14:paraId="3984CDED" w14:textId="77777777" w:rsidR="004D28BD" w:rsidRDefault="004D28BD" w:rsidP="004D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69C6" w14:paraId="099B2F18" w14:textId="77777777" w:rsidTr="00FA2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tcBorders>
              <w:left w:val="single" w:sz="48" w:space="0" w:color="FFFFFF" w:themeColor="background1"/>
              <w:bottom w:val="single" w:sz="48" w:space="0" w:color="FFFFFF" w:themeColor="background1"/>
            </w:tcBorders>
          </w:tcPr>
          <w:p w14:paraId="504E50F2" w14:textId="77777777" w:rsidR="004D28BD" w:rsidRDefault="004D28BD" w:rsidP="004D28BD"/>
        </w:tc>
        <w:tc>
          <w:tcPr>
            <w:tcW w:w="1452" w:type="dxa"/>
            <w:tcBorders>
              <w:bottom w:val="single" w:sz="48" w:space="0" w:color="FFFFFF" w:themeColor="background1"/>
            </w:tcBorders>
          </w:tcPr>
          <w:p w14:paraId="67843BD6" w14:textId="77777777" w:rsidR="004D28BD" w:rsidRDefault="004D28BD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5" w:type="dxa"/>
            <w:tcBorders>
              <w:bottom w:val="single" w:sz="48" w:space="0" w:color="FFFFFF" w:themeColor="background1"/>
            </w:tcBorders>
          </w:tcPr>
          <w:p w14:paraId="56F87E79" w14:textId="77777777" w:rsidR="004D28BD" w:rsidRDefault="004D28BD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1" w:type="dxa"/>
            <w:tcBorders>
              <w:bottom w:val="single" w:sz="48" w:space="0" w:color="FFFFFF" w:themeColor="background1"/>
            </w:tcBorders>
          </w:tcPr>
          <w:p w14:paraId="1618B9DB" w14:textId="77777777" w:rsidR="004D28BD" w:rsidRDefault="004D28BD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0" w:type="dxa"/>
            <w:tcBorders>
              <w:bottom w:val="single" w:sz="48" w:space="0" w:color="FFFFFF" w:themeColor="background1"/>
            </w:tcBorders>
          </w:tcPr>
          <w:p w14:paraId="4D9ECE7D" w14:textId="77777777" w:rsidR="004D28BD" w:rsidRDefault="004D28BD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1" w:type="dxa"/>
            <w:tcBorders>
              <w:bottom w:val="single" w:sz="48" w:space="0" w:color="FFFFFF" w:themeColor="background1"/>
              <w:right w:val="single" w:sz="18" w:space="0" w:color="FFFFFF" w:themeColor="background1"/>
            </w:tcBorders>
            <w:shd w:val="clear" w:color="auto" w:fill="FFE599" w:themeFill="accent4" w:themeFillTint="66"/>
          </w:tcPr>
          <w:p w14:paraId="606479A2" w14:textId="77777777" w:rsidR="004D28BD" w:rsidRDefault="004D28BD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tbl>
      <w:tblPr>
        <w:tblStyle w:val="Style1"/>
        <w:tblW w:w="5000" w:type="pct"/>
        <w:tblBorders>
          <w:top w:val="single" w:sz="48" w:space="0" w:color="FFFFFF" w:themeColor="background1"/>
        </w:tblBorders>
        <w:tblLayout w:type="fixed"/>
        <w:tblLook w:val="04A0" w:firstRow="1" w:lastRow="0" w:firstColumn="1" w:lastColumn="0" w:noHBand="0" w:noVBand="1"/>
        <w:tblDescription w:val="Table to enter Priority, Due Date, What to be done, Who will do it, Status, and Notes"/>
      </w:tblPr>
      <w:tblGrid>
        <w:gridCol w:w="269"/>
        <w:gridCol w:w="10531"/>
      </w:tblGrid>
      <w:tr w:rsidR="00101C19" w14:paraId="3A1824CC" w14:textId="77777777" w:rsidTr="002D1571">
        <w:trPr>
          <w:trHeight w:val="369"/>
        </w:trPr>
        <w:tc>
          <w:tcPr>
            <w:tcW w:w="270" w:type="dxa"/>
            <w:tcBorders>
              <w:top w:val="single" w:sz="48" w:space="0" w:color="FFFFFF" w:themeColor="background1"/>
              <w:bottom w:val="single" w:sz="24" w:space="0" w:color="BF8F00" w:themeColor="accent4" w:themeShade="BF"/>
            </w:tcBorders>
            <w:shd w:val="clear" w:color="auto" w:fill="FFC000" w:themeFill="accent4"/>
            <w:vAlign w:val="center"/>
          </w:tcPr>
          <w:p w14:paraId="216A6D22" w14:textId="77777777" w:rsidR="00101C19" w:rsidRPr="00101C19" w:rsidRDefault="00101C19" w:rsidP="00101C19">
            <w:pPr>
              <w:pStyle w:val="Heading2"/>
              <w:outlineLvl w:val="1"/>
              <w:rPr>
                <w:sz w:val="16"/>
                <w:szCs w:val="16"/>
              </w:rPr>
            </w:pPr>
          </w:p>
        </w:tc>
        <w:tc>
          <w:tcPr>
            <w:tcW w:w="10710" w:type="dxa"/>
            <w:tcBorders>
              <w:top w:val="single" w:sz="48" w:space="0" w:color="FFFFFF" w:themeColor="background1"/>
              <w:bottom w:val="single" w:sz="24" w:space="0" w:color="FFC000" w:themeColor="accent4"/>
            </w:tcBorders>
            <w:vAlign w:val="center"/>
          </w:tcPr>
          <w:p w14:paraId="0AE97AC9" w14:textId="77777777" w:rsidR="00101C19" w:rsidRDefault="00673E07" w:rsidP="007A0EA7">
            <w:pPr>
              <w:pStyle w:val="Heading2"/>
              <w:outlineLvl w:val="1"/>
            </w:pPr>
            <w:sdt>
              <w:sdtPr>
                <w:alias w:val="Notes:"/>
                <w:tag w:val="Notes:"/>
                <w:id w:val="-1121538389"/>
                <w:placeholder>
                  <w:docPart w:val="F9422C7D47B8435FA0927BFC870E14F6"/>
                </w:placeholder>
                <w:temporary/>
                <w:showingPlcHdr/>
                <w15:appearance w15:val="hidden"/>
              </w:sdtPr>
              <w:sdtEndPr/>
              <w:sdtContent>
                <w:r w:rsidR="00E62050" w:rsidRPr="00DF2AFF">
                  <w:t>NOTES:</w:t>
                </w:r>
              </w:sdtContent>
            </w:sdt>
          </w:p>
        </w:tc>
      </w:tr>
      <w:tr w:rsidR="00101C19" w14:paraId="6B076AE4" w14:textId="77777777" w:rsidTr="002D1571">
        <w:trPr>
          <w:trHeight w:val="3024"/>
        </w:trPr>
        <w:tc>
          <w:tcPr>
            <w:tcW w:w="270" w:type="dxa"/>
            <w:tcBorders>
              <w:top w:val="single" w:sz="24" w:space="0" w:color="FFC000" w:themeColor="accent4"/>
            </w:tcBorders>
            <w:shd w:val="clear" w:color="auto" w:fill="D9D9D9" w:themeFill="background1" w:themeFillShade="D9"/>
          </w:tcPr>
          <w:p w14:paraId="4B486D4A" w14:textId="77777777" w:rsidR="00101C19" w:rsidRDefault="00101C19"/>
        </w:tc>
        <w:tc>
          <w:tcPr>
            <w:tcW w:w="10710" w:type="dxa"/>
            <w:tcBorders>
              <w:top w:val="single" w:sz="24" w:space="0" w:color="FFC000" w:themeColor="accent4"/>
            </w:tcBorders>
            <w:shd w:val="clear" w:color="auto" w:fill="F2F2F2" w:themeFill="background1" w:themeFillShade="F2"/>
          </w:tcPr>
          <w:p w14:paraId="34959F27" w14:textId="77777777" w:rsidR="00101C19" w:rsidRDefault="00101C19"/>
        </w:tc>
      </w:tr>
    </w:tbl>
    <w:p w14:paraId="169C90DC" w14:textId="77777777" w:rsidR="00534C7A" w:rsidRDefault="00673E07" w:rsidP="00FB75E4"/>
    <w:sectPr w:rsidR="00534C7A" w:rsidSect="00FB75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08" w:right="720" w:bottom="720" w:left="72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7E393D" w14:textId="77777777" w:rsidR="00673E07" w:rsidRDefault="00673E07" w:rsidP="003121DD">
      <w:pPr>
        <w:spacing w:after="0" w:line="240" w:lineRule="auto"/>
      </w:pPr>
      <w:r>
        <w:separator/>
      </w:r>
    </w:p>
  </w:endnote>
  <w:endnote w:type="continuationSeparator" w:id="0">
    <w:p w14:paraId="41130B8E" w14:textId="77777777" w:rsidR="00673E07" w:rsidRDefault="00673E07" w:rsidP="00312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393CBA" w14:textId="77777777" w:rsidR="0091345E" w:rsidRDefault="009134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8B53F3" w14:textId="77777777" w:rsidR="0091345E" w:rsidRDefault="009134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7B8759" w14:textId="77777777" w:rsidR="0091345E" w:rsidRDefault="009134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23CF80" w14:textId="77777777" w:rsidR="00673E07" w:rsidRDefault="00673E07" w:rsidP="003121DD">
      <w:pPr>
        <w:spacing w:after="0" w:line="240" w:lineRule="auto"/>
      </w:pPr>
      <w:r>
        <w:separator/>
      </w:r>
    </w:p>
  </w:footnote>
  <w:footnote w:type="continuationSeparator" w:id="0">
    <w:p w14:paraId="4D7B37A7" w14:textId="77777777" w:rsidR="00673E07" w:rsidRDefault="00673E07" w:rsidP="00312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3F047F" w14:textId="77777777" w:rsidR="0091345E" w:rsidRDefault="009134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C9276C" w14:textId="77777777" w:rsidR="0091345E" w:rsidRDefault="009134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62FAF" w14:textId="77777777" w:rsidR="00A516DE" w:rsidRDefault="00FB75E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365E21" wp14:editId="76C5F32C">
              <wp:simplePos x="0" y="0"/>
              <wp:positionH relativeFrom="column">
                <wp:posOffset>66675</wp:posOffset>
              </wp:positionH>
              <wp:positionV relativeFrom="paragraph">
                <wp:posOffset>446954</wp:posOffset>
              </wp:positionV>
              <wp:extent cx="6722998" cy="706333"/>
              <wp:effectExtent l="0" t="0" r="1905" b="0"/>
              <wp:wrapNone/>
              <wp:docPr id="8" name="Rectangle: Top Corners Snipped 3" descr="Snippe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2998" cy="706333"/>
                      </a:xfrm>
                      <a:prstGeom prst="snip1Rect">
                        <a:avLst>
                          <a:gd name="adj" fmla="val 49670"/>
                        </a:avLst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1A98072" id="Rectangle: Top Corners Snipped 3" o:spid="_x0000_s1026" alt="Snipped rectangle" style="position:absolute;margin-left:5.25pt;margin-top:35.2pt;width:529.35pt;height:55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22998,706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" path="m,l6372162,r350836,350836l6722998,706333,,706333,,xe" fillcolor="#ffc000 [3207]" stroked="f" strokeweight="1pt">
              <v:stroke joinstyle="miter"/>
              <v:path arrowok="t" o:connecttype="custom" o:connectlocs="0,0;6372162,0;6722998,350836;6722998,706333;0,706333;0,0" o:connectangles="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30EE15D" wp14:editId="0CE8625D">
              <wp:simplePos x="0" y="0"/>
              <wp:positionH relativeFrom="column">
                <wp:posOffset>6507642</wp:posOffset>
              </wp:positionH>
              <wp:positionV relativeFrom="paragraph">
                <wp:posOffset>74295</wp:posOffset>
              </wp:positionV>
              <wp:extent cx="682209" cy="684164"/>
              <wp:effectExtent l="0" t="0" r="3810" b="1905"/>
              <wp:wrapNone/>
              <wp:docPr id="9" name="Rectangle: Single Corner Snipped 9" descr="Snippe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682209" cy="684164"/>
                      </a:xfrm>
                      <a:prstGeom prst="snip1Rect">
                        <a:avLst>
                          <a:gd name="adj" fmla="val 50000"/>
                        </a:avLst>
                      </a:prstGeom>
                      <a:solidFill>
                        <a:schemeClr val="accent4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2CA549" id="Rectangle: Single Corner Snipped 9" o:spid="_x0000_s1026" alt="Snipped rectangle" style="position:absolute;margin-left:512.4pt;margin-top:5.85pt;width:53.7pt;height:53.85pt;rotation:18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2209,684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" path="m,l341105,,682209,341105r,343059l,684164,,xe" fillcolor="#ffe599 [1303]" stroked="f" strokeweight="1pt">
              <v:stroke joinstyle="miter"/>
              <v:path arrowok="t" o:connecttype="custom" o:connectlocs="0,0;341105,0;682209,341105;682209,684164;0,684164;0,0" o:connectangles="0,0,0,0,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B3CF5A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CACE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DC43D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EDC19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FB811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C96AA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FAA40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B8EF1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3241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DA92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9FC70FD"/>
    <w:multiLevelType w:val="multilevel"/>
    <w:tmpl w:val="EC6C9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  <w:lvlOverride w:ilvl="0">
      <w:startOverride w:val="1"/>
    </w:lvlOverride>
  </w:num>
  <w:num w:numId="12">
    <w:abstractNumId w:val="10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5E8"/>
    <w:rsid w:val="00000C6D"/>
    <w:rsid w:val="000975F0"/>
    <w:rsid w:val="000D2741"/>
    <w:rsid w:val="00101C19"/>
    <w:rsid w:val="001B00F9"/>
    <w:rsid w:val="001F17CA"/>
    <w:rsid w:val="00212F49"/>
    <w:rsid w:val="002333F6"/>
    <w:rsid w:val="002C0168"/>
    <w:rsid w:val="002D1571"/>
    <w:rsid w:val="002E7DE6"/>
    <w:rsid w:val="003121DD"/>
    <w:rsid w:val="00312CC1"/>
    <w:rsid w:val="00331971"/>
    <w:rsid w:val="0044360F"/>
    <w:rsid w:val="00453083"/>
    <w:rsid w:val="004D28BD"/>
    <w:rsid w:val="00501092"/>
    <w:rsid w:val="005E0F60"/>
    <w:rsid w:val="005E273F"/>
    <w:rsid w:val="005F606F"/>
    <w:rsid w:val="0060655F"/>
    <w:rsid w:val="0064130E"/>
    <w:rsid w:val="00644DF0"/>
    <w:rsid w:val="00673E07"/>
    <w:rsid w:val="0068362C"/>
    <w:rsid w:val="006969C6"/>
    <w:rsid w:val="00703C32"/>
    <w:rsid w:val="00777687"/>
    <w:rsid w:val="007A0EA7"/>
    <w:rsid w:val="0080405A"/>
    <w:rsid w:val="0091345E"/>
    <w:rsid w:val="00A43443"/>
    <w:rsid w:val="00A516DE"/>
    <w:rsid w:val="00AE2733"/>
    <w:rsid w:val="00AE38DF"/>
    <w:rsid w:val="00C81272"/>
    <w:rsid w:val="00CC2669"/>
    <w:rsid w:val="00D6120B"/>
    <w:rsid w:val="00D975E5"/>
    <w:rsid w:val="00DF2AFF"/>
    <w:rsid w:val="00E370BE"/>
    <w:rsid w:val="00E45B42"/>
    <w:rsid w:val="00E62050"/>
    <w:rsid w:val="00E83911"/>
    <w:rsid w:val="00ED55E8"/>
    <w:rsid w:val="00EE3CB8"/>
    <w:rsid w:val="00F17640"/>
    <w:rsid w:val="00F418C9"/>
    <w:rsid w:val="00FA290F"/>
    <w:rsid w:val="00FA58D2"/>
    <w:rsid w:val="00FB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0A2D6B"/>
  <w15:chartTrackingRefBased/>
  <w15:docId w15:val="{72BF0DA5-12B1-43E0-8ADC-1A5016EAF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B42"/>
  </w:style>
  <w:style w:type="paragraph" w:styleId="Heading1">
    <w:name w:val="heading 1"/>
    <w:basedOn w:val="Normal"/>
    <w:next w:val="Normal"/>
    <w:link w:val="Heading1Char"/>
    <w:uiPriority w:val="9"/>
    <w:qFormat/>
    <w:rsid w:val="00DF2AFF"/>
    <w:pPr>
      <w:spacing w:after="0" w:line="240" w:lineRule="auto"/>
      <w:outlineLvl w:val="0"/>
    </w:pPr>
    <w:rPr>
      <w:b/>
      <w:bCs/>
      <w:color w:val="FFC000" w:themeColor="accent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F2AFF"/>
    <w:pPr>
      <w:outlineLvl w:val="1"/>
    </w:pPr>
    <w:rPr>
      <w:bCs w:val="0"/>
      <w:color w:val="393B6B" w:themeColor="text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28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28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B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B4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B4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B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7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"/>
    <w:qFormat/>
    <w:rsid w:val="004D28BD"/>
    <w:pPr>
      <w:spacing w:before="240" w:after="260" w:line="240" w:lineRule="auto"/>
      <w:contextualSpacing/>
      <w:jc w:val="center"/>
    </w:pPr>
    <w:rPr>
      <w:rFonts w:ascii="Franklin Gothic Demi" w:eastAsiaTheme="majorEastAsia" w:hAnsi="Franklin Gothic Demi" w:cstheme="majorBidi"/>
      <w:color w:val="393B6B" w:themeColor="text2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45B42"/>
    <w:rPr>
      <w:rFonts w:ascii="Franklin Gothic Demi" w:eastAsiaTheme="majorEastAsia" w:hAnsi="Franklin Gothic Demi" w:cstheme="majorBidi"/>
      <w:color w:val="393B6B" w:themeColor="text2"/>
      <w:spacing w:val="-10"/>
      <w:kern w:val="28"/>
      <w:sz w:val="72"/>
      <w:szCs w:val="56"/>
    </w:rPr>
  </w:style>
  <w:style w:type="table" w:styleId="GridTable1Light-Accent3">
    <w:name w:val="Grid Table 1 Light Accent 3"/>
    <w:basedOn w:val="TableNormal"/>
    <w:uiPriority w:val="46"/>
    <w:rsid w:val="00F17640"/>
    <w:pPr>
      <w:spacing w:after="0" w:line="240" w:lineRule="auto"/>
    </w:pPr>
    <w:rPr>
      <w:kern w:val="2"/>
      <w14:ligatures w14:val="standard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29" w:type="dxa"/>
        <w:bottom w:w="29" w:type="dxa"/>
      </w:tblCellMar>
    </w:tblPr>
    <w:tblStylePr w:type="firstRow">
      <w:rPr>
        <w:rFonts w:asciiTheme="majorHAnsi" w:hAnsiTheme="majorHAnsi"/>
        <w:b/>
        <w:bCs/>
        <w:i w:val="0"/>
        <w:color w:val="1F3864" w:themeColor="accent1" w:themeShade="80"/>
        <w:sz w:val="22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60655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1">
    <w:name w:val="Style1"/>
    <w:basedOn w:val="TableNormal"/>
    <w:uiPriority w:val="99"/>
    <w:rsid w:val="0060655F"/>
    <w:pPr>
      <w:spacing w:after="0" w:line="240" w:lineRule="auto"/>
    </w:pPr>
    <w:tblPr/>
  </w:style>
  <w:style w:type="table" w:styleId="PlainTable4">
    <w:name w:val="Plain Table 4"/>
    <w:basedOn w:val="TableNormal"/>
    <w:uiPriority w:val="44"/>
    <w:rsid w:val="00DF2AFF"/>
    <w:pPr>
      <w:spacing w:after="0" w:line="240" w:lineRule="auto"/>
    </w:pPr>
    <w:tblPr>
      <w:tblStyleRowBandSize w:val="1"/>
      <w:tblStyleColBandSize w:val="1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</w:tblPr>
    <w:tblStylePr w:type="firstRow">
      <w:rPr>
        <w:b w:val="0"/>
        <w:bCs/>
        <w:i w:val="0"/>
        <w:color w:val="FFC000" w:themeColor="accent4"/>
      </w:rPr>
      <w:tblPr/>
      <w:tcPr>
        <w:shd w:val="clear" w:color="auto" w:fill="393B6B" w:themeFill="text2"/>
      </w:tc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F2AFF"/>
    <w:rPr>
      <w:b/>
      <w:bCs/>
      <w:color w:val="FFC000" w:themeColor="accent4"/>
    </w:rPr>
  </w:style>
  <w:style w:type="character" w:customStyle="1" w:styleId="Heading2Char">
    <w:name w:val="Heading 2 Char"/>
    <w:basedOn w:val="DefaultParagraphFont"/>
    <w:link w:val="Heading2"/>
    <w:uiPriority w:val="9"/>
    <w:rsid w:val="00DF2AFF"/>
    <w:rPr>
      <w:b/>
      <w:color w:val="393B6B" w:themeColor="text2"/>
    </w:rPr>
  </w:style>
  <w:style w:type="paragraph" w:styleId="Header">
    <w:name w:val="header"/>
    <w:basedOn w:val="Normal"/>
    <w:link w:val="HeaderChar"/>
    <w:uiPriority w:val="99"/>
    <w:unhideWhenUsed/>
    <w:rsid w:val="00312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1DD"/>
  </w:style>
  <w:style w:type="paragraph" w:styleId="Footer">
    <w:name w:val="footer"/>
    <w:basedOn w:val="Normal"/>
    <w:link w:val="FooterChar"/>
    <w:uiPriority w:val="99"/>
    <w:unhideWhenUsed/>
    <w:rsid w:val="00312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1DD"/>
  </w:style>
  <w:style w:type="character" w:styleId="PlaceholderText">
    <w:name w:val="Placeholder Text"/>
    <w:basedOn w:val="DefaultParagraphFont"/>
    <w:uiPriority w:val="99"/>
    <w:semiHidden/>
    <w:rsid w:val="004D28BD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2333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333F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B4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B4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B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B4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45B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45B42"/>
    <w:rPr>
      <w:b/>
      <w:bCs/>
      <w:caps w:val="0"/>
      <w:smallCaps/>
      <w:color w:val="2F5496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45B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45B42"/>
    <w:rPr>
      <w:i/>
      <w:iCs/>
      <w:color w:val="2F5496" w:themeColor="accent1" w:themeShade="BF"/>
    </w:rPr>
  </w:style>
  <w:style w:type="paragraph" w:styleId="BlockText">
    <w:name w:val="Block Text"/>
    <w:basedOn w:val="Normal"/>
    <w:uiPriority w:val="99"/>
    <w:semiHidden/>
    <w:unhideWhenUsed/>
    <w:rsid w:val="00E45B42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ED5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74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ge\AppData\Roaming\Microsoft\Templates\To%20do%20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01FC9469D904132976451DAEB6B0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39314-82E8-4177-9198-5722B7EDB50C}"/>
      </w:docPartPr>
      <w:docPartBody>
        <w:p w:rsidR="00000000" w:rsidRDefault="00AF64B4">
          <w:pPr>
            <w:pStyle w:val="C01FC9469D904132976451DAEB6B0DAA"/>
          </w:pPr>
          <w:r w:rsidRPr="005F606F">
            <w:t xml:space="preserve">TO </w:t>
          </w:r>
          <w:r w:rsidRPr="002333F6">
            <w:t>DO</w:t>
          </w:r>
          <w:r w:rsidRPr="005F606F">
            <w:t xml:space="preserve"> LIST</w:t>
          </w:r>
        </w:p>
      </w:docPartBody>
    </w:docPart>
    <w:docPart>
      <w:docPartPr>
        <w:name w:val="9C7C4E3011C1498998B5A96BABF348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05D71-CA9D-450C-9472-C1560FA819EE}"/>
      </w:docPartPr>
      <w:docPartBody>
        <w:p w:rsidR="00000000" w:rsidRDefault="00AF64B4">
          <w:pPr>
            <w:pStyle w:val="9C7C4E3011C1498998B5A96BABF34857"/>
          </w:pPr>
          <w:r w:rsidRPr="0064130E">
            <w:t>Priority</w:t>
          </w:r>
        </w:p>
      </w:docPartBody>
    </w:docPart>
    <w:docPart>
      <w:docPartPr>
        <w:name w:val="35070A1B4EAA4AADB2BE5892B02E5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1A23C-7C3B-4B91-92DD-2EFA3161D2C1}"/>
      </w:docPartPr>
      <w:docPartBody>
        <w:p w:rsidR="00000000" w:rsidRDefault="00AF64B4">
          <w:pPr>
            <w:pStyle w:val="35070A1B4EAA4AADB2BE5892B02E5AF8"/>
          </w:pPr>
          <w:r w:rsidRPr="0064130E">
            <w:t>Due Date</w:t>
          </w:r>
        </w:p>
      </w:docPartBody>
    </w:docPart>
    <w:docPart>
      <w:docPartPr>
        <w:name w:val="DD715DFC156E4B95911EB0BAF60CDA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4FC09-D894-4B99-95B9-BB722DC7CE91}"/>
      </w:docPartPr>
      <w:docPartBody>
        <w:p w:rsidR="00000000" w:rsidRDefault="00AF64B4">
          <w:pPr>
            <w:pStyle w:val="DD715DFC156E4B95911EB0BAF60CDA1D"/>
          </w:pPr>
          <w:r w:rsidRPr="0064130E">
            <w:t>What</w:t>
          </w:r>
        </w:p>
      </w:docPartBody>
    </w:docPart>
    <w:docPart>
      <w:docPartPr>
        <w:name w:val="E3215C750379439381456E87E342AB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DD4E1-9B14-4B8E-8202-7B61128096DC}"/>
      </w:docPartPr>
      <w:docPartBody>
        <w:p w:rsidR="00000000" w:rsidRDefault="00AF64B4">
          <w:pPr>
            <w:pStyle w:val="E3215C750379439381456E87E342ABDE"/>
          </w:pPr>
          <w:r w:rsidRPr="0064130E">
            <w:t>Who</w:t>
          </w:r>
        </w:p>
      </w:docPartBody>
    </w:docPart>
    <w:docPart>
      <w:docPartPr>
        <w:name w:val="629DDD470D974AB08986F93D1CB62A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F3CDA-68ED-48FF-A333-92321F11248D}"/>
      </w:docPartPr>
      <w:docPartBody>
        <w:p w:rsidR="00000000" w:rsidRDefault="00AF64B4">
          <w:pPr>
            <w:pStyle w:val="629DDD470D974AB08986F93D1CB62A1C"/>
          </w:pPr>
          <w:r w:rsidRPr="0064130E">
            <w:t>In Progress</w:t>
          </w:r>
        </w:p>
      </w:docPartBody>
    </w:docPart>
    <w:docPart>
      <w:docPartPr>
        <w:name w:val="8F1E62F5DDB4444694F12D97B1A256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6CADF-EFCB-4A8E-9C7B-95791F82CF99}"/>
      </w:docPartPr>
      <w:docPartBody>
        <w:p w:rsidR="00000000" w:rsidRDefault="00AF64B4">
          <w:pPr>
            <w:pStyle w:val="8F1E62F5DDB4444694F12D97B1A25676"/>
          </w:pPr>
          <w:r w:rsidRPr="0064130E">
            <w:t>Done</w:t>
          </w:r>
        </w:p>
      </w:docPartBody>
    </w:docPart>
    <w:docPart>
      <w:docPartPr>
        <w:name w:val="F9422C7D47B8435FA0927BFC870E1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7D248-394D-458D-B603-28B9056EB2DE}"/>
      </w:docPartPr>
      <w:docPartBody>
        <w:p w:rsidR="00000000" w:rsidRDefault="00AF64B4">
          <w:pPr>
            <w:pStyle w:val="F9422C7D47B8435FA0927BFC870E14F6"/>
          </w:pPr>
          <w:r>
            <w:t>NOTES: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B4"/>
    <w:rsid w:val="00AF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1FC9469D904132976451DAEB6B0DAA">
    <w:name w:val="C01FC9469D904132976451DAEB6B0DAA"/>
  </w:style>
  <w:style w:type="paragraph" w:customStyle="1" w:styleId="9C7C4E3011C1498998B5A96BABF34857">
    <w:name w:val="9C7C4E3011C1498998B5A96BABF34857"/>
  </w:style>
  <w:style w:type="paragraph" w:customStyle="1" w:styleId="35070A1B4EAA4AADB2BE5892B02E5AF8">
    <w:name w:val="35070A1B4EAA4AADB2BE5892B02E5AF8"/>
  </w:style>
  <w:style w:type="paragraph" w:customStyle="1" w:styleId="DD715DFC156E4B95911EB0BAF60CDA1D">
    <w:name w:val="DD715DFC156E4B95911EB0BAF60CDA1D"/>
  </w:style>
  <w:style w:type="paragraph" w:customStyle="1" w:styleId="E3215C750379439381456E87E342ABDE">
    <w:name w:val="E3215C750379439381456E87E342ABDE"/>
  </w:style>
  <w:style w:type="paragraph" w:customStyle="1" w:styleId="629DDD470D974AB08986F93D1CB62A1C">
    <w:name w:val="629DDD470D974AB08986F93D1CB62A1C"/>
  </w:style>
  <w:style w:type="paragraph" w:customStyle="1" w:styleId="8F1E62F5DDB4444694F12D97B1A25676">
    <w:name w:val="8F1E62F5DDB4444694F12D97B1A25676"/>
  </w:style>
  <w:style w:type="paragraph" w:customStyle="1" w:styleId="F9422C7D47B8435FA0927BFC870E14F6">
    <w:name w:val="F9422C7D47B8435FA0927BFC870E14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41">
      <a:dk1>
        <a:sysClr val="windowText" lastClr="000000"/>
      </a:dk1>
      <a:lt1>
        <a:sysClr val="window" lastClr="FFFFFF"/>
      </a:lt1>
      <a:dk2>
        <a:srgbClr val="393B6B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To do list</Template>
  <TotalTime>7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Sangeeta Chatterjee</dc:creator>
  <cp:keywords/>
  <dc:description/>
  <cp:lastModifiedBy>Sangeeta Chatterjee</cp:lastModifiedBy>
  <cp:revision>4</cp:revision>
  <dcterms:created xsi:type="dcterms:W3CDTF">2020-08-20T19:29:00Z</dcterms:created>
  <dcterms:modified xsi:type="dcterms:W3CDTF">2020-08-20T19:36:00Z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Anumol@vidyatech.com</vt:lpwstr>
  </property>
  <property fmtid="{D5CDD505-2E9C-101B-9397-08002B2CF9AE}" pid="5" name="MSIP_Label_f42aa342-8706-4288-bd11-ebb85995028c_SetDate">
    <vt:lpwstr>2018-06-06T08:40:51.5265316Z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